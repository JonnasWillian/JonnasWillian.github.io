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538" w:rsidRDefault="00ED6538">
      <w:pPr>
        <w:pStyle w:val="SemEspaamento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1257551780"/>
        <w:placeholder>
          <w:docPart w:val="0A186C0CF3424C5595CC376298576EE4"/>
        </w:placeholder>
        <w:docPartList>
          <w:docPartGallery w:val="Quick Parts"/>
          <w:docPartCategory w:val=" Nome do Currículo"/>
        </w:docPartList>
      </w:sdtPr>
      <w:sdtEndPr>
        <w:rPr>
          <w:color w:val="2F5897" w:themeColor="text2"/>
        </w:rPr>
      </w:sdtEndPr>
      <w:sdtContent>
        <w:p w:rsidR="00ED6538" w:rsidRDefault="0037726A">
          <w:pPr>
            <w:pStyle w:val="Ttulo"/>
          </w:pPr>
          <w:sdt>
            <w:sdtPr>
              <w:alias w:val="Autor"/>
              <w:tag w:val=""/>
              <w:id w:val="-1792899604"/>
              <w:placeholder>
                <w:docPart w:val="6110595FCBD54FA1A79457607453B45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A5A6A">
                <w:t>JONNAS WILLIAN FERREIRA NOGUEIRA</w:t>
              </w:r>
            </w:sdtContent>
          </w:sdt>
        </w:p>
        <w:p w:rsidR="00ED6538" w:rsidRPr="00CA37CA" w:rsidRDefault="0037726A" w:rsidP="00CA37C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5B8002FD3D854CAA979085DAE290CCC6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Content>
              <w:r w:rsidR="005A5A6A">
                <w:rPr>
                  <w:color w:val="2F5897" w:themeColor="text2"/>
                </w:rPr>
                <w:t>Jonnasnogueira2@gmail.com</w:t>
              </w:r>
            </w:sdtContent>
          </w:sdt>
          <w:r w:rsidR="00CA37CA">
            <w:rPr>
              <w:color w:val="2F5897" w:themeColor="text2"/>
            </w:rPr>
            <w:t>, maior, solteiro</w:t>
          </w:r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  <w:u w:val="single"/>
              </w:rPr>
              <w:alias w:val="Endereço"/>
              <w:tag w:val=""/>
              <w:id w:val="-1128857918"/>
              <w:placeholder>
                <w:docPart w:val="613BB582082745EB9912D95EEB18338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Content>
              <w:r w:rsidR="00AC2D66" w:rsidRPr="00165D3F">
                <w:rPr>
                  <w:color w:val="2F5897" w:themeColor="text2"/>
                  <w:u w:val="single"/>
                </w:rPr>
                <w:t xml:space="preserve">Avn Dorival Caymmi, 3411, </w:t>
              </w:r>
              <w:r w:rsidR="00E132E4" w:rsidRPr="00165D3F">
                <w:rPr>
                  <w:color w:val="2F5897" w:themeColor="text2"/>
                  <w:u w:val="single"/>
                </w:rPr>
                <w:t xml:space="preserve">Torre </w:t>
              </w:r>
              <w:r w:rsidR="00165D3F" w:rsidRPr="00165D3F">
                <w:rPr>
                  <w:color w:val="2F5897" w:themeColor="text2"/>
                  <w:u w:val="single"/>
                </w:rPr>
                <w:t>Sereia, AP 0806, Itapuã</w:t>
              </w:r>
              <w:r w:rsidR="00AC2D66" w:rsidRPr="00165D3F">
                <w:rPr>
                  <w:color w:val="2F5897" w:themeColor="text2"/>
                  <w:u w:val="single"/>
                </w:rPr>
                <w:t xml:space="preserve">, </w:t>
              </w:r>
              <w:r w:rsidR="00DB0A7A" w:rsidRPr="00165D3F">
                <w:rPr>
                  <w:color w:val="2F5897" w:themeColor="text2"/>
                  <w:u w:val="single"/>
                </w:rPr>
                <w:t>41635-151, Salvador - BA</w:t>
              </w:r>
            </w:sdtContent>
          </w:sdt>
          <w:r w:rsidR="00BA57C5">
            <w:rPr>
              <w:color w:val="7F7F7F" w:themeColor="text1" w:themeTint="80"/>
            </w:rPr>
            <w:sym w:font="Symbol" w:char="F0B7"/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74AAA1B386A048E68133BCEC3BD0C199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Content>
              <w:r w:rsidR="00CA37CA">
                <w:rPr>
                  <w:color w:val="2F5897" w:themeColor="text2"/>
                </w:rPr>
                <w:t>71 9</w:t>
              </w:r>
              <w:r w:rsidR="00292612">
                <w:rPr>
                  <w:color w:val="2F5897" w:themeColor="text2"/>
                </w:rPr>
                <w:t>99697820</w:t>
              </w:r>
            </w:sdtContent>
          </w:sdt>
          <w:r w:rsidR="008D18BF">
            <w:rPr>
              <w:color w:val="2F5897" w:themeColor="text2"/>
            </w:rPr>
            <w:t>,</w:t>
          </w:r>
          <w:r w:rsidR="0058578F">
            <w:rPr>
              <w:color w:val="2F5897" w:themeColor="text2"/>
            </w:rPr>
            <w:t xml:space="preserve"> Reservista: RA</w:t>
          </w:r>
          <w:r w:rsidR="00C86E2B">
            <w:rPr>
              <w:color w:val="2F5897" w:themeColor="text2"/>
            </w:rPr>
            <w:t>170442103744</w:t>
          </w:r>
        </w:p>
      </w:sdtContent>
    </w:sdt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Objetivos</w:t>
      </w:r>
    </w:p>
    <w:p w:rsidR="00ED6538" w:rsidRDefault="00C50C40">
      <w:r>
        <w:t>Aprimorar</w:t>
      </w:r>
      <w:r w:rsidR="00E22B33">
        <w:t xml:space="preserve"> conhecimento</w:t>
      </w:r>
      <w:r w:rsidR="00637024">
        <w:t>s</w:t>
      </w:r>
      <w:r w:rsidR="00872670">
        <w:t xml:space="preserve"> do meio profissional, adquirir habilidades e dar o melhor  de mim, visando o conhecimento, experiência e remuneração.</w:t>
      </w:r>
    </w:p>
    <w:p w:rsidR="005673EB" w:rsidRDefault="005673EB">
      <w:bookmarkStart w:id="0" w:name="_GoBack"/>
      <w:bookmarkEnd w:id="0"/>
    </w:p>
    <w:p w:rsidR="00CA37CA" w:rsidRPr="00CA37CA" w:rsidRDefault="00CA37CA" w:rsidP="00CA37CA">
      <w:pPr>
        <w:jc w:val="both"/>
        <w:rPr>
          <w:rFonts w:ascii="Arial" w:hAnsi="Arial" w:cs="Arial"/>
          <w:b/>
          <w:color w:val="000000" w:themeColor="text1"/>
        </w:rPr>
      </w:pPr>
      <w:r w:rsidRPr="00CA37CA">
        <w:rPr>
          <w:rFonts w:ascii="Arial" w:hAnsi="Arial" w:cs="Arial"/>
          <w:b/>
          <w:color w:val="000000" w:themeColor="text1"/>
        </w:rPr>
        <w:t>FORMAÇÃO ACADÊMICA</w:t>
      </w:r>
    </w:p>
    <w:p w:rsidR="00CA37CA" w:rsidRDefault="00CA37CA" w:rsidP="00CA37C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Segundo grau , formado no Colégio da Policia Militar Francisco Pedro De Oliveira em 2016.</w:t>
      </w:r>
    </w:p>
    <w:p w:rsidR="00CA37CA" w:rsidRPr="000859FB" w:rsidRDefault="00CA37CA" w:rsidP="00CA37CA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Graduando </w:t>
      </w:r>
      <w:r w:rsidR="0007745D">
        <w:rPr>
          <w:rFonts w:ascii="Arial" w:hAnsi="Arial" w:cs="Arial"/>
        </w:rPr>
        <w:t>quarto</w:t>
      </w:r>
      <w:r>
        <w:rPr>
          <w:rFonts w:ascii="Arial" w:hAnsi="Arial" w:cs="Arial"/>
        </w:rPr>
        <w:t xml:space="preserve"> semestre de </w:t>
      </w:r>
      <w:r w:rsidR="00274619">
        <w:rPr>
          <w:rFonts w:ascii="Arial" w:hAnsi="Arial" w:cs="Arial"/>
        </w:rPr>
        <w:t>Ciência</w:t>
      </w:r>
      <w:r>
        <w:rPr>
          <w:rFonts w:ascii="Arial" w:hAnsi="Arial" w:cs="Arial"/>
        </w:rPr>
        <w:t xml:space="preserve"> Da Computação.</w:t>
      </w:r>
    </w:p>
    <w:p w:rsidR="005673EB" w:rsidRDefault="005673EB">
      <w:pPr>
        <w:rPr>
          <w:color w:val="000000"/>
        </w:rPr>
      </w:pPr>
    </w:p>
    <w:p w:rsidR="00CA37CA" w:rsidRPr="00CA37CA" w:rsidRDefault="00CA37CA" w:rsidP="00CA37CA">
      <w:pPr>
        <w:jc w:val="both"/>
        <w:rPr>
          <w:rFonts w:ascii="Arial" w:hAnsi="Arial" w:cs="Arial"/>
          <w:b/>
        </w:rPr>
      </w:pPr>
      <w:r w:rsidRPr="00CA37CA">
        <w:rPr>
          <w:rFonts w:ascii="Arial" w:hAnsi="Arial" w:cs="Arial"/>
          <w:b/>
        </w:rPr>
        <w:t>CURSOS E TREINAMENTOS</w:t>
      </w:r>
    </w:p>
    <w:p w:rsidR="005A5A6A" w:rsidRDefault="005849AC" w:rsidP="00BD73E2">
      <w:pPr>
        <w:pStyle w:val="PargrafodaLista"/>
        <w:numPr>
          <w:ilvl w:val="0"/>
          <w:numId w:val="4"/>
        </w:numPr>
        <w:ind w:left="630" w:hanging="270"/>
      </w:pPr>
      <w:r>
        <w:t>A</w:t>
      </w:r>
      <w:r w:rsidR="005A5A6A">
        <w:t>prendendo a empreender</w:t>
      </w:r>
      <w:r w:rsidR="00DE11EF">
        <w:t>, 16 horas</w:t>
      </w:r>
    </w:p>
    <w:p w:rsidR="00890D8A" w:rsidRDefault="005A5A6A" w:rsidP="00890D8A">
      <w:pPr>
        <w:pStyle w:val="PargrafodaLista"/>
        <w:numPr>
          <w:ilvl w:val="0"/>
          <w:numId w:val="4"/>
        </w:numPr>
        <w:ind w:left="630" w:hanging="270"/>
      </w:pPr>
      <w:r>
        <w:t>Patentes e Bases legais</w:t>
      </w:r>
      <w:r w:rsidR="00DE11EF">
        <w:t>, 5 horas</w:t>
      </w:r>
    </w:p>
    <w:p w:rsidR="00C95236" w:rsidRDefault="00C95236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Packet Tracer</w:t>
      </w:r>
    </w:p>
    <w:p w:rsidR="00EF2EA0" w:rsidRDefault="00EF2EA0" w:rsidP="00890D8A">
      <w:pPr>
        <w:pStyle w:val="PargrafodaLista"/>
        <w:numPr>
          <w:ilvl w:val="0"/>
          <w:numId w:val="4"/>
        </w:numPr>
        <w:ind w:left="630" w:hanging="270"/>
      </w:pPr>
      <w:r>
        <w:t>Introdução ao Python, 2 horas</w:t>
      </w:r>
    </w:p>
    <w:p w:rsidR="00DC2A39" w:rsidRDefault="00DC2A39" w:rsidP="00890D8A">
      <w:pPr>
        <w:pStyle w:val="PargrafodaLista"/>
        <w:numPr>
          <w:ilvl w:val="0"/>
          <w:numId w:val="4"/>
        </w:numPr>
        <w:ind w:left="630" w:hanging="270"/>
      </w:pPr>
      <w:r>
        <w:t>Banco de Dados MySQL</w:t>
      </w:r>
      <w:r w:rsidR="009672D4">
        <w:t>, 4,5 horas</w:t>
      </w:r>
    </w:p>
    <w:p w:rsidR="00890D8A" w:rsidRDefault="00890D8A" w:rsidP="00890D8A">
      <w:pPr>
        <w:pStyle w:val="PargrafodaLista"/>
        <w:numPr>
          <w:ilvl w:val="0"/>
          <w:numId w:val="4"/>
        </w:numPr>
      </w:pPr>
      <w:r w:rsidRPr="00890D8A">
        <w:t>Introdução à Programação para Bioinformática com Python</w:t>
      </w:r>
      <w:r>
        <w:t>, 8 horas</w:t>
      </w:r>
    </w:p>
    <w:p w:rsidR="00DA132F" w:rsidRDefault="00DA132F" w:rsidP="00890D8A">
      <w:pPr>
        <w:pStyle w:val="PargrafodaLista"/>
        <w:numPr>
          <w:ilvl w:val="0"/>
          <w:numId w:val="4"/>
        </w:numPr>
      </w:pPr>
      <w:r>
        <w:t>Python e MySQL, 6,5 horas</w:t>
      </w:r>
    </w:p>
    <w:p w:rsidR="009672D4" w:rsidRDefault="009672D4" w:rsidP="00890D8A">
      <w:pPr>
        <w:pStyle w:val="PargrafodaLista"/>
        <w:numPr>
          <w:ilvl w:val="0"/>
          <w:numId w:val="4"/>
        </w:numPr>
      </w:pPr>
      <w:r>
        <w:t>Java Completo Atualização de 2020,</w:t>
      </w:r>
      <w:r w:rsidR="009F312E">
        <w:t xml:space="preserve"> </w:t>
      </w:r>
      <w:r w:rsidR="00532AFB">
        <w:t xml:space="preserve"> 49,5 horas</w:t>
      </w:r>
    </w:p>
    <w:p w:rsidR="00125752" w:rsidRPr="00122228" w:rsidRDefault="00125752" w:rsidP="00890D8A">
      <w:pPr>
        <w:pStyle w:val="PargrafodaLista"/>
        <w:numPr>
          <w:ilvl w:val="0"/>
          <w:numId w:val="4"/>
        </w:numPr>
        <w:rPr>
          <w:rFonts w:cs="Arial"/>
          <w:sz w:val="24"/>
          <w:szCs w:val="24"/>
          <w:lang w:val="en-US"/>
        </w:rPr>
      </w:pPr>
      <w:r w:rsidRPr="00122228">
        <w:rPr>
          <w:rFonts w:cs="Arial"/>
          <w:color w:val="202124"/>
          <w:sz w:val="24"/>
          <w:szCs w:val="24"/>
          <w:shd w:val="clear" w:color="auto" w:fill="FFFFFF"/>
          <w:lang w:val="en-US"/>
        </w:rPr>
        <w:t>Semana OmniStack 11.0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 xml:space="preserve"> - Front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 e Back</w:t>
      </w:r>
      <w:r w:rsidR="00122228" w:rsidRPr="00122228">
        <w:rPr>
          <w:rFonts w:cs="Arial"/>
          <w:color w:val="202124"/>
          <w:szCs w:val="21"/>
          <w:shd w:val="clear" w:color="auto" w:fill="FFFFFF"/>
          <w:lang w:val="en-US"/>
        </w:rPr>
        <w:t>-</w:t>
      </w:r>
      <w:r w:rsidRPr="00122228">
        <w:rPr>
          <w:rFonts w:cs="Arial"/>
          <w:color w:val="202124"/>
          <w:szCs w:val="21"/>
          <w:shd w:val="clear" w:color="auto" w:fill="FFFFFF"/>
          <w:lang w:val="en-US"/>
        </w:rPr>
        <w:t>End</w:t>
      </w:r>
    </w:p>
    <w:p w:rsidR="00ED6538" w:rsidRPr="00CA37CA" w:rsidRDefault="00BA57C5">
      <w:pPr>
        <w:pStyle w:val="TtulodeSeo"/>
        <w:rPr>
          <w:b/>
          <w:color w:val="000000" w:themeColor="text1"/>
        </w:rPr>
      </w:pPr>
      <w:r w:rsidRPr="00CA37CA">
        <w:rPr>
          <w:b/>
          <w:color w:val="000000" w:themeColor="text1"/>
        </w:rPr>
        <w:t>Experiência</w:t>
      </w:r>
    </w:p>
    <w:p w:rsidR="00ED6538" w:rsidRDefault="00ED6538"/>
    <w:p w:rsidR="005A1D2C" w:rsidRDefault="008D18BF">
      <w:r>
        <w:t>Digitador estagiário do SIS (Sistema de informação em Saúde)</w:t>
      </w:r>
      <w:r w:rsidR="00DE11EF">
        <w:t xml:space="preserve"> na secretaria de Saúde em São Francisco Do Conde </w:t>
      </w:r>
      <w:r>
        <w:t>, 3 meses</w:t>
      </w:r>
    </w:p>
    <w:p w:rsidR="003F21A5" w:rsidRDefault="00B51316">
      <w:r>
        <w:t>Monitor no serviço de crianças da igreja que está em São Francisco Do Conde, 3 Anos</w:t>
      </w:r>
    </w:p>
    <w:p w:rsidR="003F21A5" w:rsidRDefault="003F21A5">
      <w:r>
        <w:t>Site de apresentação virtual:  jonnaswillian.github.io</w:t>
      </w:r>
    </w:p>
    <w:p w:rsidR="00ED6538" w:rsidRDefault="0037726A">
      <w:pPr>
        <w:pStyle w:val="TtulodeSeo"/>
      </w:pPr>
      <w:sdt>
        <w:sdtPr>
          <w:id w:val="-51398160"/>
          <w:placeholder>
            <w:docPart w:val="B9EB326B79464240AFD2F6E84703381E"/>
          </w:placeholder>
          <w:temporary/>
          <w:showingPlcHdr/>
        </w:sdtPr>
        <w:sdtContent>
          <w:r w:rsidR="00BA57C5" w:rsidRPr="00DE11EF">
            <w:rPr>
              <w:b/>
              <w:color w:val="auto"/>
            </w:rPr>
            <w:t>Habilidades</w:t>
          </w:r>
        </w:sdtContent>
      </w:sdt>
    </w:p>
    <w:p w:rsidR="00ED6538" w:rsidRDefault="005A5A6A">
      <w:pPr>
        <w:pStyle w:val="PargrafodaLista"/>
        <w:numPr>
          <w:ilvl w:val="0"/>
          <w:numId w:val="5"/>
        </w:numPr>
        <w:ind w:left="630" w:hanging="270"/>
      </w:pPr>
      <w:r>
        <w:t>Digitação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Informática</w:t>
      </w:r>
      <w:r w:rsidR="00890D8A">
        <w:t>,</w:t>
      </w:r>
      <w:r>
        <w:t xml:space="preserve"> Básica</w:t>
      </w:r>
    </w:p>
    <w:p w:rsidR="005A5A6A" w:rsidRDefault="005A5A6A">
      <w:pPr>
        <w:pStyle w:val="PargrafodaLista"/>
        <w:numPr>
          <w:ilvl w:val="0"/>
          <w:numId w:val="5"/>
        </w:numPr>
        <w:ind w:left="630" w:hanging="270"/>
      </w:pPr>
      <w:r>
        <w:t>Programação</w:t>
      </w:r>
      <w:r w:rsidR="00890D8A">
        <w:t>,</w:t>
      </w:r>
      <w:r>
        <w:t xml:space="preserve"> </w:t>
      </w:r>
      <w:r w:rsidR="00E515AE">
        <w:t xml:space="preserve">Intermediaria </w:t>
      </w:r>
    </w:p>
    <w:p w:rsidR="009568ED" w:rsidRDefault="009568ED" w:rsidP="009568ED">
      <w:pPr>
        <w:pStyle w:val="PargrafodaLista"/>
        <w:numPr>
          <w:ilvl w:val="0"/>
          <w:numId w:val="5"/>
        </w:numPr>
        <w:ind w:left="630" w:hanging="270"/>
      </w:pPr>
      <w:r>
        <w:lastRenderedPageBreak/>
        <w:t>Programação em C</w:t>
      </w:r>
      <w:r w:rsidR="00890D8A">
        <w:t xml:space="preserve">, Intermediário 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Packet Tracer</w:t>
      </w:r>
      <w:r w:rsidR="00890D8A">
        <w:t>,</w:t>
      </w:r>
      <w:r>
        <w:t xml:space="preserve"> Básico</w:t>
      </w:r>
    </w:p>
    <w:p w:rsidR="00686311" w:rsidRDefault="00686311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Portugol</w:t>
      </w:r>
      <w:r w:rsidR="00890D8A">
        <w:t>,</w:t>
      </w:r>
      <w:r>
        <w:t xml:space="preserve"> Básico</w:t>
      </w:r>
    </w:p>
    <w:p w:rsidR="00890D8A" w:rsidRDefault="00890D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Programação em Python, </w:t>
      </w:r>
      <w:r w:rsidR="00EF2EA0">
        <w:t xml:space="preserve">Intermediário </w:t>
      </w:r>
    </w:p>
    <w:p w:rsidR="00DA132F" w:rsidRDefault="00DA132F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MySQL, </w:t>
      </w:r>
      <w:r w:rsidR="0044392A">
        <w:t>Intermediário</w:t>
      </w:r>
    </w:p>
    <w:p w:rsidR="00A5488A" w:rsidRDefault="00A5488A" w:rsidP="009568ED">
      <w:pPr>
        <w:pStyle w:val="PargrafodaLista"/>
        <w:numPr>
          <w:ilvl w:val="0"/>
          <w:numId w:val="5"/>
        </w:numPr>
        <w:ind w:left="630" w:hanging="270"/>
      </w:pPr>
      <w:r>
        <w:t xml:space="preserve">Java Intermediário 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Html básico</w:t>
      </w:r>
    </w:p>
    <w:p w:rsidR="00122228" w:rsidRDefault="00122228" w:rsidP="00122228">
      <w:pPr>
        <w:pStyle w:val="PargrafodaLista"/>
        <w:numPr>
          <w:ilvl w:val="0"/>
          <w:numId w:val="5"/>
        </w:numPr>
        <w:ind w:left="630" w:hanging="270"/>
      </w:pPr>
      <w:r>
        <w:t>css - básic</w:t>
      </w:r>
    </w:p>
    <w:p w:rsidR="00E40CD2" w:rsidRDefault="00E40CD2" w:rsidP="009568ED">
      <w:pPr>
        <w:pStyle w:val="PargrafodaLista"/>
        <w:numPr>
          <w:ilvl w:val="0"/>
          <w:numId w:val="5"/>
        </w:numPr>
        <w:ind w:left="630" w:hanging="270"/>
      </w:pPr>
      <w:r>
        <w:t>Recarga de impressora Hp 285 e 283</w:t>
      </w:r>
    </w:p>
    <w:p w:rsidR="00DF5AC7" w:rsidRDefault="00DF5AC7" w:rsidP="009568ED">
      <w:pPr>
        <w:pStyle w:val="PargrafodaLista"/>
        <w:numPr>
          <w:ilvl w:val="0"/>
          <w:numId w:val="5"/>
        </w:numPr>
        <w:ind w:left="630" w:hanging="270"/>
      </w:pPr>
      <w:r>
        <w:t>Programação em Java Script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Frot</w:t>
      </w:r>
      <w:r w:rsidR="00122228">
        <w:t>-</w:t>
      </w:r>
      <w:r>
        <w:t xml:space="preserve">End - intermediário </w:t>
      </w:r>
    </w:p>
    <w:p w:rsidR="00125752" w:rsidRDefault="00125752" w:rsidP="009568ED">
      <w:pPr>
        <w:pStyle w:val="PargrafodaLista"/>
        <w:numPr>
          <w:ilvl w:val="0"/>
          <w:numId w:val="5"/>
        </w:numPr>
        <w:ind w:left="630" w:hanging="270"/>
      </w:pPr>
      <w:r>
        <w:t>Back</w:t>
      </w:r>
      <w:r w:rsidR="00122228">
        <w:t>-</w:t>
      </w:r>
      <w:r>
        <w:t xml:space="preserve">End - intermediário </w:t>
      </w:r>
    </w:p>
    <w:sectPr w:rsidR="00125752" w:rsidSect="00F25787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3D8F" w:rsidRDefault="00E93D8F">
      <w:pPr>
        <w:spacing w:after="0" w:line="240" w:lineRule="auto"/>
      </w:pPr>
      <w:r>
        <w:separator/>
      </w:r>
    </w:p>
  </w:endnote>
  <w:endnote w:type="continuationSeparator" w:id="1">
    <w:p w:rsidR="00E93D8F" w:rsidRDefault="00E9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3D8F" w:rsidRDefault="00E93D8F">
      <w:pPr>
        <w:spacing w:after="0" w:line="240" w:lineRule="auto"/>
      </w:pPr>
      <w:r>
        <w:separator/>
      </w:r>
    </w:p>
  </w:footnote>
  <w:footnote w:type="continuationSeparator" w:id="1">
    <w:p w:rsidR="00E93D8F" w:rsidRDefault="00E93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D6538" w:rsidRDefault="0037726A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82B78E501D7642B692D4FFB826AE8806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A5A6A">
          <w:rPr>
            <w:color w:val="6076B4" w:themeColor="accent1"/>
          </w:rPr>
          <w:t>JONNAS WILLIAN FERREIRA NOGUEIRA</w:t>
        </w:r>
      </w:sdtContent>
    </w:sdt>
  </w:p>
  <w:p w:rsidR="00ED6538" w:rsidRDefault="00BA57C5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819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A5A6A"/>
    <w:rsid w:val="00052856"/>
    <w:rsid w:val="0007745D"/>
    <w:rsid w:val="00086177"/>
    <w:rsid w:val="000900CB"/>
    <w:rsid w:val="0009373E"/>
    <w:rsid w:val="000A2B0D"/>
    <w:rsid w:val="00122228"/>
    <w:rsid w:val="00125752"/>
    <w:rsid w:val="0013269A"/>
    <w:rsid w:val="00165D3F"/>
    <w:rsid w:val="001954FB"/>
    <w:rsid w:val="001C2FA9"/>
    <w:rsid w:val="001C651A"/>
    <w:rsid w:val="00214DD0"/>
    <w:rsid w:val="002363AC"/>
    <w:rsid w:val="00274619"/>
    <w:rsid w:val="00292612"/>
    <w:rsid w:val="002C4DC4"/>
    <w:rsid w:val="002D0C39"/>
    <w:rsid w:val="003170F4"/>
    <w:rsid w:val="00367F9C"/>
    <w:rsid w:val="0037726A"/>
    <w:rsid w:val="00385E33"/>
    <w:rsid w:val="003D09E4"/>
    <w:rsid w:val="003F21A5"/>
    <w:rsid w:val="004118F4"/>
    <w:rsid w:val="00425AB1"/>
    <w:rsid w:val="004331F6"/>
    <w:rsid w:val="004364CD"/>
    <w:rsid w:val="0044392A"/>
    <w:rsid w:val="004468BE"/>
    <w:rsid w:val="004B3170"/>
    <w:rsid w:val="00503AA6"/>
    <w:rsid w:val="00532AFB"/>
    <w:rsid w:val="00535DCA"/>
    <w:rsid w:val="005673EB"/>
    <w:rsid w:val="005762B9"/>
    <w:rsid w:val="005849AC"/>
    <w:rsid w:val="0058578F"/>
    <w:rsid w:val="0059553F"/>
    <w:rsid w:val="005A1D2C"/>
    <w:rsid w:val="005A5A6A"/>
    <w:rsid w:val="005B0500"/>
    <w:rsid w:val="005B0822"/>
    <w:rsid w:val="005C0739"/>
    <w:rsid w:val="005C39C7"/>
    <w:rsid w:val="00637024"/>
    <w:rsid w:val="00644DC6"/>
    <w:rsid w:val="0065193A"/>
    <w:rsid w:val="006530AC"/>
    <w:rsid w:val="00686311"/>
    <w:rsid w:val="00691760"/>
    <w:rsid w:val="006C3D75"/>
    <w:rsid w:val="006C4807"/>
    <w:rsid w:val="00731D5D"/>
    <w:rsid w:val="007767C8"/>
    <w:rsid w:val="00797D42"/>
    <w:rsid w:val="007C3F29"/>
    <w:rsid w:val="00860E0E"/>
    <w:rsid w:val="00872670"/>
    <w:rsid w:val="00890D8A"/>
    <w:rsid w:val="008953FB"/>
    <w:rsid w:val="008A1E16"/>
    <w:rsid w:val="008D18BF"/>
    <w:rsid w:val="00911F6B"/>
    <w:rsid w:val="00912B76"/>
    <w:rsid w:val="009568ED"/>
    <w:rsid w:val="009672D4"/>
    <w:rsid w:val="009E1462"/>
    <w:rsid w:val="009F312E"/>
    <w:rsid w:val="00A5488A"/>
    <w:rsid w:val="00A86152"/>
    <w:rsid w:val="00AC2D66"/>
    <w:rsid w:val="00AE293F"/>
    <w:rsid w:val="00B51316"/>
    <w:rsid w:val="00B60699"/>
    <w:rsid w:val="00B72DD1"/>
    <w:rsid w:val="00B925AE"/>
    <w:rsid w:val="00BA57C5"/>
    <w:rsid w:val="00BB317A"/>
    <w:rsid w:val="00BD73E2"/>
    <w:rsid w:val="00C50C40"/>
    <w:rsid w:val="00C86E2B"/>
    <w:rsid w:val="00C95236"/>
    <w:rsid w:val="00CA37CA"/>
    <w:rsid w:val="00D86D53"/>
    <w:rsid w:val="00DA132F"/>
    <w:rsid w:val="00DB0A7A"/>
    <w:rsid w:val="00DC2A39"/>
    <w:rsid w:val="00DE06ED"/>
    <w:rsid w:val="00DE11EF"/>
    <w:rsid w:val="00DF5AC7"/>
    <w:rsid w:val="00E132E4"/>
    <w:rsid w:val="00E16415"/>
    <w:rsid w:val="00E2243C"/>
    <w:rsid w:val="00E22B33"/>
    <w:rsid w:val="00E340F6"/>
    <w:rsid w:val="00E40CD2"/>
    <w:rsid w:val="00E515AE"/>
    <w:rsid w:val="00E5791A"/>
    <w:rsid w:val="00E93D8F"/>
    <w:rsid w:val="00ED6538"/>
    <w:rsid w:val="00EF2EA0"/>
    <w:rsid w:val="00F25787"/>
    <w:rsid w:val="00F60254"/>
    <w:rsid w:val="00F624FA"/>
    <w:rsid w:val="00F83926"/>
    <w:rsid w:val="00FD24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787"/>
  </w:style>
  <w:style w:type="paragraph" w:styleId="Ttulo1">
    <w:name w:val="heading 1"/>
    <w:basedOn w:val="Normal"/>
    <w:next w:val="Normal"/>
    <w:link w:val="Ttulo1Char"/>
    <w:uiPriority w:val="9"/>
    <w:qFormat/>
    <w:rsid w:val="00F2578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787"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78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787"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rsid w:val="00F2578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rsid w:val="00F25787"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sid w:val="00F25787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25787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787"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787"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787"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78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78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25787"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F25787"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F25787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787"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25787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F25787"/>
    <w:rPr>
      <w:b/>
      <w:bCs/>
    </w:rPr>
  </w:style>
  <w:style w:type="character" w:styleId="nfase">
    <w:name w:val="Emphasis"/>
    <w:basedOn w:val="Fontepargpadro"/>
    <w:uiPriority w:val="20"/>
    <w:qFormat/>
    <w:rsid w:val="00F25787"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rsid w:val="00F25787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25787"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sid w:val="00F25787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787"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787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</w:rPr>
  </w:style>
  <w:style w:type="character" w:styleId="nfaseSutil">
    <w:name w:val="Subtle Emphasis"/>
    <w:basedOn w:val="Fontepargpadro"/>
    <w:uiPriority w:val="19"/>
    <w:qFormat/>
    <w:rsid w:val="00F25787"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sid w:val="00F25787"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sid w:val="00F25787"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sid w:val="00F25787"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25787"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25787"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sid w:val="00F25787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5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5787"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rsid w:val="00F25787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F25787"/>
  </w:style>
  <w:style w:type="paragraph" w:customStyle="1" w:styleId="Subseo">
    <w:name w:val="Subseção"/>
    <w:basedOn w:val="Ttulo2"/>
    <w:rsid w:val="00F25787"/>
    <w:pPr>
      <w:spacing w:before="0"/>
    </w:pPr>
  </w:style>
  <w:style w:type="paragraph" w:customStyle="1" w:styleId="DatadaSubseo">
    <w:name w:val="Data da Subseção"/>
    <w:basedOn w:val="Normal"/>
    <w:rsid w:val="00F25787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25787"/>
  </w:style>
  <w:style w:type="paragraph" w:styleId="Rodap">
    <w:name w:val="footer"/>
    <w:basedOn w:val="Normal"/>
    <w:link w:val="RodapChar"/>
    <w:uiPriority w:val="99"/>
    <w:unhideWhenUsed/>
    <w:rsid w:val="00F257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25787"/>
  </w:style>
  <w:style w:type="table" w:styleId="Tabelacomgrade">
    <w:name w:val="Table Grid"/>
    <w:basedOn w:val="Tabelanormal"/>
    <w:uiPriority w:val="59"/>
    <w:rsid w:val="00F257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07/relationships/stylesWithEffects" Target="stylesWithEffect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%20Raimundo\AppData\Roaming\Microsoft\Modelos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A186C0CF3424C5595CC376298576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8A8637-D4B0-421C-B89E-66CEC865F276}"/>
      </w:docPartPr>
      <w:docPartBody>
        <w:p w:rsidR="00E17AD8" w:rsidRDefault="00F055EB">
          <w:pPr>
            <w:pStyle w:val="0A186C0CF3424C5595CC376298576EE4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110595FCBD54FA1A79457607453B45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729A1CA-74C4-4B21-8578-CC6786F47A2F}"/>
      </w:docPartPr>
      <w:docPartBody>
        <w:p w:rsidR="00E17AD8" w:rsidRDefault="00F055EB">
          <w:pPr>
            <w:pStyle w:val="6110595FCBD54FA1A79457607453B453"/>
          </w:pPr>
          <w:r>
            <w:t>[Digite seu Nome]</w:t>
          </w:r>
        </w:p>
      </w:docPartBody>
    </w:docPart>
    <w:docPart>
      <w:docPartPr>
        <w:name w:val="5B8002FD3D854CAA979085DAE290CC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0DA99-A869-4E50-8268-BB57D67B460D}"/>
      </w:docPartPr>
      <w:docPartBody>
        <w:p w:rsidR="00E17AD8" w:rsidRDefault="00F055EB">
          <w:pPr>
            <w:pStyle w:val="5B8002FD3D854CAA979085DAE290CCC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613BB582082745EB9912D95EEB1833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463E6C-3A77-4E19-9A0D-171C5DF90972}"/>
      </w:docPartPr>
      <w:docPartBody>
        <w:p w:rsidR="00E17AD8" w:rsidRDefault="00F055EB">
          <w:pPr>
            <w:pStyle w:val="613BB582082745EB9912D95EEB18338A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74AAA1B386A048E68133BCEC3BD0C1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DB1DB5-8573-4534-A06A-F6CA049EF6D9}"/>
      </w:docPartPr>
      <w:docPartBody>
        <w:p w:rsidR="00E17AD8" w:rsidRDefault="00F055EB">
          <w:pPr>
            <w:pStyle w:val="74AAA1B386A048E68133BCEC3BD0C199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B9EB326B79464240AFD2F6E8470338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C0EB556-E502-41EB-A3E7-EB0EFC284493}"/>
      </w:docPartPr>
      <w:docPartBody>
        <w:p w:rsidR="00E17AD8" w:rsidRDefault="00F055EB">
          <w:pPr>
            <w:pStyle w:val="B9EB326B79464240AFD2F6E84703381E"/>
          </w:pPr>
          <w:r>
            <w:t>Habilidades</w:t>
          </w:r>
        </w:p>
      </w:docPartBody>
    </w:docPart>
    <w:docPart>
      <w:docPartPr>
        <w:name w:val="82B78E501D7642B692D4FFB826AE880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6BB179-9309-4C6A-A9E7-AC5D52984EDA}"/>
      </w:docPartPr>
      <w:docPartBody>
        <w:p w:rsidR="00E17AD8" w:rsidRDefault="00F055EB">
          <w:pPr>
            <w:pStyle w:val="82B78E501D7642B692D4FFB826AE8806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055EB"/>
    <w:rsid w:val="000B43F5"/>
    <w:rsid w:val="000F18D7"/>
    <w:rsid w:val="001547FA"/>
    <w:rsid w:val="001644E8"/>
    <w:rsid w:val="001844EB"/>
    <w:rsid w:val="001D314A"/>
    <w:rsid w:val="002C762A"/>
    <w:rsid w:val="005140EC"/>
    <w:rsid w:val="00534E69"/>
    <w:rsid w:val="005816B1"/>
    <w:rsid w:val="005821B4"/>
    <w:rsid w:val="00682AA0"/>
    <w:rsid w:val="0069222A"/>
    <w:rsid w:val="006C77CD"/>
    <w:rsid w:val="006D1817"/>
    <w:rsid w:val="007A4016"/>
    <w:rsid w:val="007A64AD"/>
    <w:rsid w:val="00805B76"/>
    <w:rsid w:val="00840C0F"/>
    <w:rsid w:val="00852702"/>
    <w:rsid w:val="009476D4"/>
    <w:rsid w:val="00AE07E4"/>
    <w:rsid w:val="00BC01B7"/>
    <w:rsid w:val="00C50C94"/>
    <w:rsid w:val="00CD596E"/>
    <w:rsid w:val="00E17AD8"/>
    <w:rsid w:val="00E45BB7"/>
    <w:rsid w:val="00EA6D90"/>
    <w:rsid w:val="00F055EB"/>
    <w:rsid w:val="00F403E3"/>
    <w:rsid w:val="00FB3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C9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sid w:val="00C50C94"/>
    <w:rPr>
      <w:color w:val="808080"/>
    </w:rPr>
  </w:style>
  <w:style w:type="paragraph" w:customStyle="1" w:styleId="0A186C0CF3424C5595CC376298576EE4">
    <w:name w:val="0A186C0CF3424C5595CC376298576EE4"/>
    <w:rsid w:val="00C50C94"/>
  </w:style>
  <w:style w:type="paragraph" w:customStyle="1" w:styleId="6110595FCBD54FA1A79457607453B453">
    <w:name w:val="6110595FCBD54FA1A79457607453B453"/>
    <w:rsid w:val="00C50C94"/>
  </w:style>
  <w:style w:type="paragraph" w:customStyle="1" w:styleId="5B8002FD3D854CAA979085DAE290CCC6">
    <w:name w:val="5B8002FD3D854CAA979085DAE290CCC6"/>
    <w:rsid w:val="00C50C94"/>
  </w:style>
  <w:style w:type="paragraph" w:customStyle="1" w:styleId="613BB582082745EB9912D95EEB18338A">
    <w:name w:val="613BB582082745EB9912D95EEB18338A"/>
    <w:rsid w:val="00C50C94"/>
  </w:style>
  <w:style w:type="paragraph" w:customStyle="1" w:styleId="74AAA1B386A048E68133BCEC3BD0C199">
    <w:name w:val="74AAA1B386A048E68133BCEC3BD0C199"/>
    <w:rsid w:val="00C50C94"/>
  </w:style>
  <w:style w:type="paragraph" w:customStyle="1" w:styleId="A96D11494389491EA5B592FBAAA97839">
    <w:name w:val="A96D11494389491EA5B592FBAAA97839"/>
    <w:rsid w:val="00C50C94"/>
  </w:style>
  <w:style w:type="paragraph" w:customStyle="1" w:styleId="EC38696BF0DA4978B3BB4FBFBBDD69C2">
    <w:name w:val="EC38696BF0DA4978B3BB4FBFBBDD69C2"/>
    <w:rsid w:val="00C50C94"/>
  </w:style>
  <w:style w:type="paragraph" w:customStyle="1" w:styleId="D4F59DABCE5D41D4A38E7A0BC273D53D">
    <w:name w:val="D4F59DABCE5D41D4A38E7A0BC273D53D"/>
    <w:rsid w:val="00C50C94"/>
  </w:style>
  <w:style w:type="paragraph" w:customStyle="1" w:styleId="BD0AAE3A79404F2580AADE4909D50863">
    <w:name w:val="BD0AAE3A79404F2580AADE4909D50863"/>
    <w:rsid w:val="00C50C94"/>
  </w:style>
  <w:style w:type="paragraph" w:customStyle="1" w:styleId="CFD34FC7056C48ECB66E400A72AE6426">
    <w:name w:val="CFD34FC7056C48ECB66E400A72AE6426"/>
    <w:rsid w:val="00C50C94"/>
  </w:style>
  <w:style w:type="paragraph" w:customStyle="1" w:styleId="DCA76A14087141B6BEE37395B57B8EF3">
    <w:name w:val="DCA76A14087141B6BEE37395B57B8EF3"/>
    <w:rsid w:val="00C50C94"/>
  </w:style>
  <w:style w:type="paragraph" w:customStyle="1" w:styleId="A784AA30B8BA4AB8A427C77007E8AB8E">
    <w:name w:val="A784AA30B8BA4AB8A427C77007E8AB8E"/>
    <w:rsid w:val="00C50C94"/>
  </w:style>
  <w:style w:type="paragraph" w:customStyle="1" w:styleId="19ACFF1A9884452EB6976E7E8B31026B">
    <w:name w:val="19ACFF1A9884452EB6976E7E8B31026B"/>
    <w:rsid w:val="00C50C94"/>
  </w:style>
  <w:style w:type="character" w:styleId="nfaseIntensa">
    <w:name w:val="Intense Emphasis"/>
    <w:aliases w:val="Ênfase Intensa de Subseção"/>
    <w:basedOn w:val="Fontepargpadro"/>
    <w:uiPriority w:val="21"/>
    <w:qFormat/>
    <w:rsid w:val="00C50C94"/>
    <w:rPr>
      <w:b/>
      <w:bCs/>
      <w:i/>
      <w:iCs/>
      <w:caps w:val="0"/>
      <w:smallCaps w:val="0"/>
      <w:color w:val="4F81BD" w:themeColor="accent1"/>
    </w:rPr>
  </w:style>
  <w:style w:type="paragraph" w:customStyle="1" w:styleId="DD062AA78E64481488D5FD2E76894B59">
    <w:name w:val="DD062AA78E64481488D5FD2E76894B59"/>
    <w:rsid w:val="00C50C94"/>
  </w:style>
  <w:style w:type="paragraph" w:customStyle="1" w:styleId="7F9A08FB94B44A7594353ABD67149D9C">
    <w:name w:val="7F9A08FB94B44A7594353ABD67149D9C"/>
    <w:rsid w:val="00C50C94"/>
  </w:style>
  <w:style w:type="paragraph" w:customStyle="1" w:styleId="77A8608D40374E6FB2D0DD29A4B556F6">
    <w:name w:val="77A8608D40374E6FB2D0DD29A4B556F6"/>
    <w:rsid w:val="00C50C94"/>
  </w:style>
  <w:style w:type="paragraph" w:customStyle="1" w:styleId="42CA9D91A42D4E09A69930C7B4063C19">
    <w:name w:val="42CA9D91A42D4E09A69930C7B4063C19"/>
    <w:rsid w:val="00C50C94"/>
  </w:style>
  <w:style w:type="paragraph" w:customStyle="1" w:styleId="B9EB326B79464240AFD2F6E84703381E">
    <w:name w:val="B9EB326B79464240AFD2F6E84703381E"/>
    <w:rsid w:val="00C50C94"/>
  </w:style>
  <w:style w:type="paragraph" w:customStyle="1" w:styleId="82B78E501D7642B692D4FFB826AE8806">
    <w:name w:val="82B78E501D7642B692D4FFB826AE8806"/>
    <w:rsid w:val="00C50C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Avn Dorival Caymmi, 3411, Torre Sereia, AP 0806, Itapuã, 41635-151, Salvador - BA</CompanyAddress>
  <CompanyPhone>71 999697820</CompanyPhone>
  <CompanyFax/>
  <CompanyEmail>Jonnasnogueira2@gmail.com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DE045A-C55A-4A6D-97A2-353295C61B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F279DC3-1977-44EC-A2DA-981DDC918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645</TotalTime>
  <Pages>2</Pages>
  <Words>239</Words>
  <Characters>1296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JONNAS WILLIAN FERREIRA NOGUEIRA</dc:creator>
  <cp:lastModifiedBy>jose raimundo</cp:lastModifiedBy>
  <cp:revision>50</cp:revision>
  <dcterms:created xsi:type="dcterms:W3CDTF">2018-02-22T04:12:00Z</dcterms:created>
  <dcterms:modified xsi:type="dcterms:W3CDTF">2020-05-24T00:13:00Z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TC017948679991</vt:lpwstr>
  </property>
</Properties>
</file>